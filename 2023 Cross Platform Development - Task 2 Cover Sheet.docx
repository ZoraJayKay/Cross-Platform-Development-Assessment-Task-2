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028889C4" w:rsidR="0044622D" w:rsidRDefault="00DC0A50" w:rsidP="00824168">
      <w:pPr>
        <w:pStyle w:val="AIETitle"/>
      </w:pPr>
      <w:r>
        <w:t>Cross Platform Development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57D3542E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DC0A50" w:rsidRPr="00E90484">
              <w:t xml:space="preserve">Part </w:t>
            </w:r>
            <w:r w:rsidR="00DC0A50">
              <w:t>2</w:t>
            </w:r>
            <w:r w:rsidR="00DC0A50" w:rsidRPr="00E90484">
              <w:t xml:space="preserve"> – </w:t>
            </w:r>
            <w:r w:rsidR="00DC0A50">
              <w:t>Complete the Project Research Workbook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B1CEC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700AA3C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3356A0">
              <w:t>ICTGAM537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310ECA85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Prepare games for different platforms and delivery modes</w:t>
            </w:r>
          </w:p>
        </w:tc>
      </w:tr>
      <w:tr w:rsidR="007B1CEC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7830C04C" w:rsidR="007B1CEC" w:rsidRPr="00822BBA" w:rsidRDefault="007B1CEC" w:rsidP="007B1CEC">
            <w:pPr>
              <w:spacing w:before="60" w:after="60"/>
            </w:pPr>
            <w:r w:rsidRPr="008E684D">
              <w:t>ICTGAM535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2C032848" w:rsidR="007B1CEC" w:rsidRPr="00822BBA" w:rsidRDefault="007B1CEC" w:rsidP="007B1CEC">
            <w:pPr>
              <w:spacing w:before="60" w:after="60"/>
            </w:pPr>
            <w:r w:rsidRPr="008E684D">
              <w:t>Develop complex 3-D software for games and interactive media</w:t>
            </w:r>
          </w:p>
        </w:tc>
      </w:tr>
      <w:tr w:rsidR="007B1CEC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2DE9EABD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ICTGAM554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65ADD849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Create games for mobile devices</w:t>
            </w:r>
          </w:p>
        </w:tc>
      </w:tr>
      <w:tr w:rsidR="007B1CEC" w14:paraId="5E730E44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5C85A0D8" w14:textId="594F46BE" w:rsidR="007B1CEC" w:rsidRPr="00733761" w:rsidRDefault="007B1CEC" w:rsidP="007B1CEC">
            <w:pPr>
              <w:spacing w:before="60" w:after="60"/>
            </w:pPr>
            <w:r w:rsidRPr="008E684D">
              <w:t>ICTPRG533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D7862CD" w14:textId="5159D47E" w:rsidR="007B1CEC" w:rsidRPr="00847185" w:rsidRDefault="007B1CEC" w:rsidP="007B1CEC">
            <w:pPr>
              <w:spacing w:before="60" w:after="60"/>
            </w:pPr>
            <w:r w:rsidRPr="008E684D">
              <w:t>Debug and monitor applications</w:t>
            </w:r>
          </w:p>
        </w:tc>
      </w:tr>
      <w:tr w:rsidR="007B1CEC" w14:paraId="695C542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496B7FC0" w14:textId="7E39CE12" w:rsidR="007B1CEC" w:rsidRPr="00733761" w:rsidRDefault="007B1CEC" w:rsidP="007B1CEC">
            <w:pPr>
              <w:spacing w:before="60" w:after="60"/>
            </w:pPr>
            <w:r w:rsidRPr="005074EE">
              <w:t>CUAANM412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3C10BE2B" w14:textId="0AA382C0" w:rsidR="007B1CEC" w:rsidRPr="00847185" w:rsidRDefault="007B1CEC" w:rsidP="007B1CEC">
            <w:pPr>
              <w:spacing w:before="60" w:after="60"/>
            </w:pPr>
            <w:r w:rsidRPr="005074EE">
              <w:t>Create digital visual effects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14F1FCD" w14:textId="77777777" w:rsidR="00D4367E" w:rsidRDefault="00D4367E" w:rsidP="00CF6F6C">
      <w:pPr>
        <w:spacing w:before="120" w:after="120"/>
      </w:pPr>
      <w:r>
        <w:t xml:space="preserve">For this stage of development, you will need to do some preliminary research into the tools, technologies, and processes you will employ throughout the project. </w:t>
      </w:r>
    </w:p>
    <w:p w14:paraId="6383DBD4" w14:textId="77777777" w:rsidR="00D4367E" w:rsidRDefault="00D4367E" w:rsidP="00CF6F6C">
      <w:pPr>
        <w:spacing w:before="120" w:after="120"/>
      </w:pPr>
      <w:r>
        <w:t>The workbook is available on Canvas and will help you prepare the specific pieces of information you will need to collate.</w:t>
      </w:r>
    </w:p>
    <w:p w14:paraId="5495447B" w14:textId="77777777" w:rsidR="00D4367E" w:rsidRDefault="00D4367E" w:rsidP="00D4367E">
      <w:r>
        <w:t>You will need to research and identify the following:</w:t>
      </w:r>
    </w:p>
    <w:p w14:paraId="7D71152C" w14:textId="77777777" w:rsidR="00D4367E" w:rsidRDefault="00D4367E" w:rsidP="00D4367E">
      <w:pPr>
        <w:pStyle w:val="ListParagraph"/>
        <w:numPr>
          <w:ilvl w:val="0"/>
          <w:numId w:val="16"/>
        </w:numPr>
        <w:spacing w:after="200"/>
      </w:pPr>
      <w:r>
        <w:t xml:space="preserve">The technical specifications of all devices you will develop on, including any technical limitations and </w:t>
      </w:r>
      <w:proofErr w:type="gramStart"/>
      <w:r>
        <w:t>constraints;</w:t>
      </w:r>
      <w:proofErr w:type="gramEnd"/>
    </w:p>
    <w:p w14:paraId="764627CD" w14:textId="77777777" w:rsidR="00D4367E" w:rsidRDefault="00D4367E" w:rsidP="00D4367E">
      <w:pPr>
        <w:pStyle w:val="ListParagraph"/>
        <w:numPr>
          <w:ilvl w:val="0"/>
          <w:numId w:val="16"/>
        </w:numPr>
        <w:spacing w:after="200"/>
      </w:pPr>
      <w:r>
        <w:t xml:space="preserve">The requirements of the software you will use during development, including the details of any licensing </w:t>
      </w:r>
      <w:proofErr w:type="gramStart"/>
      <w:r>
        <w:t>restrictions;</w:t>
      </w:r>
      <w:proofErr w:type="gramEnd"/>
    </w:p>
    <w:p w14:paraId="7C71D62F" w14:textId="77777777" w:rsidR="00D4367E" w:rsidRDefault="00D4367E" w:rsidP="00D4367E">
      <w:pPr>
        <w:pStyle w:val="ListParagraph"/>
        <w:numPr>
          <w:ilvl w:val="0"/>
          <w:numId w:val="16"/>
        </w:numPr>
        <w:spacing w:after="200"/>
      </w:pPr>
      <w:r>
        <w:t xml:space="preserve">The cross-platform installers and installation methods you will need to use, or the specific binary formats required to deploy your </w:t>
      </w:r>
      <w:proofErr w:type="gramStart"/>
      <w:r>
        <w:t>game;</w:t>
      </w:r>
      <w:proofErr w:type="gramEnd"/>
    </w:p>
    <w:p w14:paraId="3632CCE0" w14:textId="77777777" w:rsidR="00D4367E" w:rsidRDefault="00D4367E" w:rsidP="00D4367E">
      <w:pPr>
        <w:pStyle w:val="ListParagraph"/>
        <w:numPr>
          <w:ilvl w:val="0"/>
          <w:numId w:val="16"/>
        </w:numPr>
        <w:spacing w:after="200"/>
      </w:pPr>
      <w:r>
        <w:t xml:space="preserve">The IDE you will </w:t>
      </w:r>
      <w:proofErr w:type="gramStart"/>
      <w:r>
        <w:t>use;</w:t>
      </w:r>
      <w:proofErr w:type="gramEnd"/>
    </w:p>
    <w:p w14:paraId="55EA7455" w14:textId="77777777" w:rsidR="00D4367E" w:rsidRDefault="00D4367E" w:rsidP="00D4367E">
      <w:pPr>
        <w:pStyle w:val="ListParagraph"/>
        <w:numPr>
          <w:ilvl w:val="0"/>
          <w:numId w:val="16"/>
        </w:numPr>
        <w:spacing w:after="200"/>
      </w:pPr>
      <w:r>
        <w:t xml:space="preserve">Any cross-platform libraries or frameworks, including any restrictions for each platform you are </w:t>
      </w:r>
      <w:proofErr w:type="gramStart"/>
      <w:r>
        <w:t>targeting;</w:t>
      </w:r>
      <w:proofErr w:type="gramEnd"/>
    </w:p>
    <w:p w14:paraId="155B5583" w14:textId="77777777" w:rsidR="00D4367E" w:rsidRDefault="00D4367E" w:rsidP="00376995">
      <w:pPr>
        <w:pStyle w:val="ListParagraph"/>
        <w:numPr>
          <w:ilvl w:val="0"/>
          <w:numId w:val="16"/>
        </w:numPr>
        <w:spacing w:before="120" w:after="120"/>
      </w:pPr>
      <w:r>
        <w:t>Any issues that exist or that you expect to exist when developing for the target platforms identified; and</w:t>
      </w:r>
    </w:p>
    <w:p w14:paraId="4FC8E731" w14:textId="1A1AE8A2" w:rsidR="00DE1B7D" w:rsidRDefault="00D4367E" w:rsidP="00376995">
      <w:pPr>
        <w:pStyle w:val="ListParagraph"/>
        <w:numPr>
          <w:ilvl w:val="0"/>
          <w:numId w:val="16"/>
        </w:numPr>
        <w:spacing w:before="120" w:after="120"/>
      </w:pPr>
      <w:r>
        <w:t>The game engine and any additional development tools you will use.</w:t>
      </w:r>
    </w:p>
    <w:p w14:paraId="6308B8C0" w14:textId="77777777" w:rsidR="00CF6F6C" w:rsidRDefault="00CF6F6C" w:rsidP="00CF6F6C">
      <w:pPr>
        <w:spacing w:before="120" w:after="120"/>
      </w:pPr>
    </w:p>
    <w:p w14:paraId="6B25193C" w14:textId="77777777" w:rsidR="00CF6F6C" w:rsidRDefault="00CF6F6C" w:rsidP="00CF6F6C">
      <w:pPr>
        <w:spacing w:before="120" w:after="120"/>
      </w:pPr>
      <w:r>
        <w:t>The research workbook will help you gather the information needed for your project design and implementation.</w:t>
      </w:r>
    </w:p>
    <w:p w14:paraId="094600A5" w14:textId="77777777" w:rsidR="00CF6F6C" w:rsidRDefault="00CF6F6C" w:rsidP="00CF6F6C">
      <w:pPr>
        <w:spacing w:before="120" w:after="120"/>
      </w:pPr>
      <w:r>
        <w:t>You may discuss the questions in groups, or as a class, but the answers in your workbook must be your own.</w:t>
      </w:r>
    </w:p>
    <w:p w14:paraId="324DBBA9" w14:textId="5D937881" w:rsidR="00CF6F6C" w:rsidRDefault="00CF6F6C" w:rsidP="00CF6F6C">
      <w:pPr>
        <w:spacing w:before="120" w:after="120"/>
      </w:pPr>
      <w:r>
        <w:t>Your answers in the research workbook should reflect the project you will design and implement for the other assessment tasks for this subject.</w:t>
      </w:r>
    </w:p>
    <w:p w14:paraId="4507D8C9" w14:textId="77777777" w:rsidR="00FE75B1" w:rsidRDefault="00FE75B1" w:rsidP="00FE75B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611F38" w14:paraId="0356EC0A" w14:textId="77777777" w:rsidTr="007C0AC8">
        <w:tc>
          <w:tcPr>
            <w:tcW w:w="562" w:type="dxa"/>
          </w:tcPr>
          <w:p w14:paraId="4E076974" w14:textId="200B00BA" w:rsidR="00611F38" w:rsidRDefault="00611F38" w:rsidP="00611F38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48438DE2" w:rsidR="00611F38" w:rsidRDefault="00611F38" w:rsidP="00611F38">
            <w:pPr>
              <w:spacing w:before="60" w:after="60"/>
            </w:pPr>
            <w:r>
              <w:t>Project Research Workbook</w:t>
            </w:r>
          </w:p>
        </w:tc>
        <w:tc>
          <w:tcPr>
            <w:tcW w:w="6033" w:type="dxa"/>
          </w:tcPr>
          <w:p w14:paraId="38148F21" w14:textId="77777777" w:rsidR="00611F38" w:rsidRPr="00F44261" w:rsidRDefault="00611F38" w:rsidP="00611F38">
            <w:pPr>
              <w:spacing w:before="60" w:after="60"/>
              <w:rPr>
                <w:lang w:val="en-US"/>
              </w:rPr>
            </w:pPr>
            <w:r w:rsidRPr="00F44261">
              <w:rPr>
                <w:lang w:val="en-US"/>
              </w:rPr>
              <w:t>Completed workbook containing research addressing the following:</w:t>
            </w:r>
          </w:p>
          <w:p w14:paraId="07C3C68C" w14:textId="77777777" w:rsidR="00611F38" w:rsidRPr="00824D5A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lang w:val="en-US"/>
              </w:rPr>
            </w:pPr>
            <w:r w:rsidRPr="00824D5A">
              <w:rPr>
                <w:lang w:val="en-US"/>
              </w:rPr>
              <w:t xml:space="preserve">The technical specifications of all devices you will develop on, including any technical limitations and </w:t>
            </w:r>
            <w:proofErr w:type="gramStart"/>
            <w:r w:rsidRPr="00824D5A">
              <w:rPr>
                <w:lang w:val="en-US"/>
              </w:rPr>
              <w:t>constraints;</w:t>
            </w:r>
            <w:proofErr w:type="gramEnd"/>
          </w:p>
          <w:p w14:paraId="7CA4AF5D" w14:textId="77777777" w:rsidR="00611F38" w:rsidRPr="00824D5A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lang w:val="en-US"/>
              </w:rPr>
            </w:pPr>
            <w:r w:rsidRPr="00824D5A">
              <w:rPr>
                <w:lang w:val="en-US"/>
              </w:rPr>
              <w:t xml:space="preserve">The requirements of the software you will use during development, including the details of any licensing </w:t>
            </w:r>
            <w:proofErr w:type="gramStart"/>
            <w:r w:rsidRPr="00824D5A">
              <w:rPr>
                <w:lang w:val="en-US"/>
              </w:rPr>
              <w:t>restrictions;</w:t>
            </w:r>
            <w:proofErr w:type="gramEnd"/>
          </w:p>
          <w:p w14:paraId="54E88010" w14:textId="77777777" w:rsidR="00611F38" w:rsidRPr="00824D5A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lang w:val="en-US"/>
              </w:rPr>
            </w:pPr>
            <w:r w:rsidRPr="00824D5A">
              <w:rPr>
                <w:lang w:val="en-US"/>
              </w:rPr>
              <w:t xml:space="preserve">The cross-platform installers and installation methods you will need to use, or the specific binary formats required to deploy your </w:t>
            </w:r>
            <w:proofErr w:type="gramStart"/>
            <w:r w:rsidRPr="00824D5A">
              <w:rPr>
                <w:lang w:val="en-US"/>
              </w:rPr>
              <w:t>game;</w:t>
            </w:r>
            <w:proofErr w:type="gramEnd"/>
          </w:p>
          <w:p w14:paraId="7685DA9F" w14:textId="77777777" w:rsidR="00611F38" w:rsidRPr="00824D5A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lang w:val="en-US"/>
              </w:rPr>
            </w:pPr>
            <w:r w:rsidRPr="00824D5A">
              <w:rPr>
                <w:lang w:val="en-US"/>
              </w:rPr>
              <w:t xml:space="preserve">The IDE you will </w:t>
            </w:r>
            <w:proofErr w:type="gramStart"/>
            <w:r w:rsidRPr="00824D5A">
              <w:rPr>
                <w:lang w:val="en-US"/>
              </w:rPr>
              <w:t>use;</w:t>
            </w:r>
            <w:proofErr w:type="gramEnd"/>
          </w:p>
          <w:p w14:paraId="08210CC9" w14:textId="77777777" w:rsidR="00611F38" w:rsidRPr="00824D5A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lang w:val="en-US"/>
              </w:rPr>
            </w:pPr>
            <w:r w:rsidRPr="00824D5A">
              <w:rPr>
                <w:lang w:val="en-US"/>
              </w:rPr>
              <w:t xml:space="preserve">Any cross-platform libraries or frameworks, including any restrictions for each platform you are </w:t>
            </w:r>
            <w:proofErr w:type="gramStart"/>
            <w:r w:rsidRPr="00824D5A">
              <w:rPr>
                <w:lang w:val="en-US"/>
              </w:rPr>
              <w:t>targeting;</w:t>
            </w:r>
            <w:proofErr w:type="gramEnd"/>
          </w:p>
          <w:p w14:paraId="4BB4B5BB" w14:textId="77777777" w:rsidR="00611F38" w:rsidRPr="00611F38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</w:pPr>
            <w:r w:rsidRPr="00824D5A">
              <w:rPr>
                <w:lang w:val="en-US"/>
              </w:rPr>
              <w:t>Any issues that exist or that you expect to exist when developing for the target platforms identified; and</w:t>
            </w:r>
          </w:p>
          <w:p w14:paraId="03B9A0B5" w14:textId="7D05344F" w:rsidR="00611F38" w:rsidRDefault="00611F38" w:rsidP="00611F38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</w:pPr>
            <w:r w:rsidRPr="00824D5A">
              <w:rPr>
                <w:lang w:val="en-US"/>
              </w:rPr>
              <w:t>The game engine and any additional development tools you will use</w:t>
            </w:r>
          </w:p>
        </w:tc>
      </w:tr>
      <w:tr w:rsidR="00E07A9B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40E4F290" w:rsidR="00E07A9B" w:rsidRDefault="00E07A9B" w:rsidP="00E07A9B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E90484">
              <w:rPr>
                <w:b/>
                <w:bCs/>
              </w:rPr>
              <w:t>:</w:t>
            </w:r>
          </w:p>
        </w:tc>
      </w:tr>
      <w:tr w:rsidR="00E07A9B" w14:paraId="673467DF" w14:textId="77777777" w:rsidTr="007C0AC8">
        <w:tc>
          <w:tcPr>
            <w:tcW w:w="9209" w:type="dxa"/>
            <w:gridSpan w:val="3"/>
          </w:tcPr>
          <w:p w14:paraId="4C46E3A9" w14:textId="77777777" w:rsidR="00024E12" w:rsidRPr="00E90484" w:rsidRDefault="00024E12" w:rsidP="00024E12">
            <w:pPr>
              <w:spacing w:before="60" w:after="60"/>
            </w:pPr>
            <w:r w:rsidRPr="00E90484">
              <w:t>You will need to submit the following:</w:t>
            </w:r>
          </w:p>
          <w:p w14:paraId="6A47FFFC" w14:textId="5698B338" w:rsidR="00E07A9B" w:rsidRDefault="00024E12" w:rsidP="00024E12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The completed project research workbook, in MS Word or PDF format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06A8" w14:textId="77777777" w:rsidR="008A3661" w:rsidRDefault="008A3661" w:rsidP="007D1963">
      <w:pPr>
        <w:spacing w:line="240" w:lineRule="auto"/>
      </w:pPr>
      <w:r>
        <w:separator/>
      </w:r>
    </w:p>
  </w:endnote>
  <w:endnote w:type="continuationSeparator" w:id="0">
    <w:p w14:paraId="4D525FE8" w14:textId="77777777" w:rsidR="008A3661" w:rsidRDefault="008A3661" w:rsidP="007D1963">
      <w:pPr>
        <w:spacing w:line="240" w:lineRule="auto"/>
      </w:pPr>
      <w:r>
        <w:continuationSeparator/>
      </w:r>
    </w:p>
  </w:endnote>
  <w:endnote w:type="continuationNotice" w:id="1">
    <w:p w14:paraId="759B5D2B" w14:textId="77777777" w:rsidR="008A3661" w:rsidRDefault="008A36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C9E5" w14:textId="77777777" w:rsidR="008A3661" w:rsidRDefault="008A3661" w:rsidP="007D1963">
      <w:pPr>
        <w:spacing w:line="240" w:lineRule="auto"/>
      </w:pPr>
      <w:r>
        <w:separator/>
      </w:r>
    </w:p>
  </w:footnote>
  <w:footnote w:type="continuationSeparator" w:id="0">
    <w:p w14:paraId="449E77AF" w14:textId="77777777" w:rsidR="008A3661" w:rsidRDefault="008A3661" w:rsidP="007D1963">
      <w:pPr>
        <w:spacing w:line="240" w:lineRule="auto"/>
      </w:pPr>
      <w:r>
        <w:continuationSeparator/>
      </w:r>
    </w:p>
  </w:footnote>
  <w:footnote w:type="continuationNotice" w:id="1">
    <w:p w14:paraId="69E8E6E3" w14:textId="77777777" w:rsidR="008A3661" w:rsidRDefault="008A36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9D517B"/>
    <w:multiLevelType w:val="hybridMultilevel"/>
    <w:tmpl w:val="40F20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1055C7"/>
    <w:multiLevelType w:val="hybridMultilevel"/>
    <w:tmpl w:val="F4C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C819F8"/>
    <w:multiLevelType w:val="hybridMultilevel"/>
    <w:tmpl w:val="E978577C"/>
    <w:lvl w:ilvl="0" w:tplc="9CB08FC0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23291"/>
    <w:multiLevelType w:val="hybridMultilevel"/>
    <w:tmpl w:val="6A2EC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4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8"/>
    <w:lvlOverride w:ilvl="0">
      <w:startOverride w:val="1"/>
    </w:lvlOverride>
  </w:num>
  <w:num w:numId="4" w16cid:durableId="1108623988">
    <w:abstractNumId w:val="16"/>
  </w:num>
  <w:num w:numId="5" w16cid:durableId="1645818660">
    <w:abstractNumId w:val="13"/>
  </w:num>
  <w:num w:numId="6" w16cid:durableId="28605247">
    <w:abstractNumId w:val="14"/>
  </w:num>
  <w:num w:numId="7" w16cid:durableId="51317446">
    <w:abstractNumId w:val="9"/>
  </w:num>
  <w:num w:numId="8" w16cid:durableId="74666499">
    <w:abstractNumId w:val="1"/>
  </w:num>
  <w:num w:numId="9" w16cid:durableId="383872718">
    <w:abstractNumId w:val="15"/>
  </w:num>
  <w:num w:numId="10" w16cid:durableId="610627962">
    <w:abstractNumId w:val="11"/>
  </w:num>
  <w:num w:numId="11" w16cid:durableId="771509964">
    <w:abstractNumId w:val="6"/>
  </w:num>
  <w:num w:numId="12" w16cid:durableId="580680839">
    <w:abstractNumId w:val="2"/>
  </w:num>
  <w:num w:numId="13" w16cid:durableId="2011786686">
    <w:abstractNumId w:val="12"/>
  </w:num>
  <w:num w:numId="14" w16cid:durableId="473522319">
    <w:abstractNumId w:val="17"/>
  </w:num>
  <w:num w:numId="15" w16cid:durableId="2119718316">
    <w:abstractNumId w:val="7"/>
  </w:num>
  <w:num w:numId="16" w16cid:durableId="1063333708">
    <w:abstractNumId w:val="5"/>
  </w:num>
  <w:num w:numId="17" w16cid:durableId="1873151891">
    <w:abstractNumId w:val="10"/>
  </w:num>
  <w:num w:numId="18" w16cid:durableId="168304796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24E12"/>
    <w:rsid w:val="00031000"/>
    <w:rsid w:val="000509E3"/>
    <w:rsid w:val="00057D5F"/>
    <w:rsid w:val="00075FAD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E415F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1F38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B1CEC"/>
    <w:rsid w:val="007C0AC8"/>
    <w:rsid w:val="007C1361"/>
    <w:rsid w:val="007C65A0"/>
    <w:rsid w:val="007D1963"/>
    <w:rsid w:val="007D2910"/>
    <w:rsid w:val="007D52E9"/>
    <w:rsid w:val="007E22C9"/>
    <w:rsid w:val="0081685E"/>
    <w:rsid w:val="0082101E"/>
    <w:rsid w:val="0082200C"/>
    <w:rsid w:val="00824168"/>
    <w:rsid w:val="00841F6D"/>
    <w:rsid w:val="00842E1D"/>
    <w:rsid w:val="0085460A"/>
    <w:rsid w:val="00866343"/>
    <w:rsid w:val="00871AFB"/>
    <w:rsid w:val="008820DB"/>
    <w:rsid w:val="008A3661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158A"/>
    <w:rsid w:val="00A22891"/>
    <w:rsid w:val="00A253EE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6F6C"/>
    <w:rsid w:val="00D16017"/>
    <w:rsid w:val="00D330EF"/>
    <w:rsid w:val="00D41798"/>
    <w:rsid w:val="00D4367E"/>
    <w:rsid w:val="00D44743"/>
    <w:rsid w:val="00D942EB"/>
    <w:rsid w:val="00D96219"/>
    <w:rsid w:val="00DA5305"/>
    <w:rsid w:val="00DC0A50"/>
    <w:rsid w:val="00DC65B1"/>
    <w:rsid w:val="00DE1B7D"/>
    <w:rsid w:val="00DF1030"/>
    <w:rsid w:val="00DF2C66"/>
    <w:rsid w:val="00E01DDD"/>
    <w:rsid w:val="00E03949"/>
    <w:rsid w:val="00E07A9B"/>
    <w:rsid w:val="00E11617"/>
    <w:rsid w:val="00E14993"/>
    <w:rsid w:val="00E60280"/>
    <w:rsid w:val="00E63188"/>
    <w:rsid w:val="00E800E3"/>
    <w:rsid w:val="00E82448"/>
    <w:rsid w:val="00E86672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0079"/>
    <w:rsid w:val="00FE2424"/>
    <w:rsid w:val="00FE75B1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4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43</cp:revision>
  <cp:lastPrinted>2022-08-29T05:04:00Z</cp:lastPrinted>
  <dcterms:created xsi:type="dcterms:W3CDTF">2022-11-23T05:55:00Z</dcterms:created>
  <dcterms:modified xsi:type="dcterms:W3CDTF">2022-12-07T05:28:00Z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